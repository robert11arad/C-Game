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9A" w:rsidRDefault="008A148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6828E152" wp14:editId="035906FF">
                <wp:simplePos x="0" y="0"/>
                <wp:positionH relativeFrom="column">
                  <wp:posOffset>2428875</wp:posOffset>
                </wp:positionH>
                <wp:positionV relativeFrom="paragraph">
                  <wp:posOffset>6734175</wp:posOffset>
                </wp:positionV>
                <wp:extent cx="857250" cy="27622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483" w:rsidRDefault="008A1483" w:rsidP="008A1483">
                            <w:r>
                              <w:t>Enter 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E152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91.25pt;margin-top:530.25pt;width:67.5pt;height:21.75pt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" fillcolor="white [3201]" stroked="f" strokeweight=".5pt">
                <v:textbox>
                  <w:txbxContent>
                    <w:p w:rsidR="008A1483" w:rsidRDefault="008A1483" w:rsidP="008A1483">
                      <w:r>
                        <w:t>Enter temple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5934075</wp:posOffset>
                </wp:positionV>
                <wp:extent cx="676275" cy="2762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483" w:rsidRDefault="008A1483">
                            <w:r>
                              <w:t>Go 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margin-left:230.25pt;margin-top:467.25pt;width:53.25pt;height:21.75pt;z-index:251715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" fillcolor="white [3201]" stroked="f" strokeweight=".5pt">
                <v:textbox>
                  <w:txbxContent>
                    <w:p w:rsidR="008A1483" w:rsidRDefault="008A1483">
                      <w:r>
                        <w:t>Go 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6657975</wp:posOffset>
                </wp:positionV>
                <wp:extent cx="0" cy="52387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42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92pt;margin-top:524.25pt;width:0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7V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no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6276975</wp:posOffset>
                </wp:positionV>
                <wp:extent cx="619125" cy="0"/>
                <wp:effectExtent l="0" t="76200" r="952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40756" id="Straight Arrow Connector 61" o:spid="_x0000_s1026" type="#_x0000_t32" style="position:absolute;margin-left:231.75pt;margin-top:494.25pt;width:48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5t1AEAAAEEAAAOAAAAZHJzL2Uyb0RvYy54bWysU9uO0zAQfUfiHyy/0zSVqK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40A3FA" wp14:editId="07DFA94E">
                <wp:simplePos x="0" y="0"/>
                <wp:positionH relativeFrom="column">
                  <wp:posOffset>2924175</wp:posOffset>
                </wp:positionH>
                <wp:positionV relativeFrom="paragraph">
                  <wp:posOffset>4486275</wp:posOffset>
                </wp:positionV>
                <wp:extent cx="1866900" cy="685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D91" w:rsidRDefault="00FA5D91" w:rsidP="00FA5D91">
                            <w:pPr>
                              <w:jc w:val="center"/>
                            </w:pPr>
                            <w:proofErr w:type="gramStart"/>
                            <w:r w:rsidRPr="00FA5D91">
                              <w:t>the</w:t>
                            </w:r>
                            <w:proofErr w:type="gramEnd"/>
                            <w:r w:rsidRPr="00FA5D91">
                              <w:t xml:space="preserve"> swamp is covered with death and destruction, there are ruins of an old temple and a small thorny path 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A3FA" id="Rectangle 44" o:spid="_x0000_s1028" style="position:absolute;margin-left:230.25pt;margin-top:353.25pt;width:147pt;height:5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" fillcolor="#5b9bd5 [3204]" strokecolor="#1f4d78 [1604]" strokeweight="1pt">
                <v:textbox>
                  <w:txbxContent>
                    <w:p w:rsidR="00FA5D91" w:rsidRDefault="00FA5D91" w:rsidP="00FA5D91">
                      <w:pPr>
                        <w:jc w:val="center"/>
                      </w:pPr>
                      <w:proofErr w:type="gramStart"/>
                      <w:r w:rsidRPr="00FA5D91">
                        <w:t>the</w:t>
                      </w:r>
                      <w:proofErr w:type="gramEnd"/>
                      <w:r w:rsidRPr="00FA5D91">
                        <w:t xml:space="preserve"> swamp is covered with death and destruction, there are ruins of an old temple and a small thorny path east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52F94" wp14:editId="13BF2972">
                <wp:simplePos x="0" y="0"/>
                <wp:positionH relativeFrom="column">
                  <wp:posOffset>-704850</wp:posOffset>
                </wp:positionH>
                <wp:positionV relativeFrom="paragraph">
                  <wp:posOffset>7029449</wp:posOffset>
                </wp:positionV>
                <wp:extent cx="1933575" cy="8667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483" w:rsidRDefault="008A1483" w:rsidP="008A1483">
                            <w:pPr>
                              <w:jc w:val="center"/>
                            </w:pPr>
                            <w:proofErr w:type="gramStart"/>
                            <w:r w:rsidRPr="008A1483">
                              <w:t>you</w:t>
                            </w:r>
                            <w:proofErr w:type="gramEnd"/>
                            <w:r w:rsidRPr="008A1483">
                              <w:t xml:space="preserve"> get to the top of the tree house and notice a elf in the bath</w:t>
                            </w:r>
                            <w:r>
                              <w:t xml:space="preserve">, </w:t>
                            </w:r>
                            <w:r w:rsidRPr="008A1483">
                              <w:t>her clothes are on the side, there is a door way leading into the tree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2F94" id="Rectangle 60" o:spid="_x0000_s1029" style="position:absolute;margin-left:-55.5pt;margin-top:553.5pt;width:152.25pt;height:68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" fillcolor="#5b9bd5 [3204]" strokecolor="#1f4d78 [1604]" strokeweight="1pt">
                <v:textbox>
                  <w:txbxContent>
                    <w:p w:rsidR="008A1483" w:rsidRDefault="008A1483" w:rsidP="008A1483">
                      <w:pPr>
                        <w:jc w:val="center"/>
                      </w:pPr>
                      <w:proofErr w:type="gramStart"/>
                      <w:r w:rsidRPr="008A1483">
                        <w:t>you</w:t>
                      </w:r>
                      <w:proofErr w:type="gramEnd"/>
                      <w:r w:rsidRPr="008A1483">
                        <w:t xml:space="preserve"> get to the top of the tree house and notice a elf in the bath</w:t>
                      </w:r>
                      <w:r>
                        <w:t xml:space="preserve">, </w:t>
                      </w:r>
                      <w:r w:rsidRPr="008A1483">
                        <w:t>her clothes are on the side, there is a door way leading into the tree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5A460" wp14:editId="189FC5ED">
                <wp:simplePos x="0" y="0"/>
                <wp:positionH relativeFrom="column">
                  <wp:posOffset>266700</wp:posOffset>
                </wp:positionH>
                <wp:positionV relativeFrom="paragraph">
                  <wp:posOffset>6334125</wp:posOffset>
                </wp:positionV>
                <wp:extent cx="0" cy="657225"/>
                <wp:effectExtent l="7620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BAC1" id="Straight Arrow Connector 59" o:spid="_x0000_s1026" type="#_x0000_t32" style="position:absolute;margin-left:21pt;margin-top:498.75pt;width:0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eA0gEAAAEEAAAOAAAAZHJzL2Uyb0RvYy54bWysU9uO0zAQfUfiHyy/07SVukD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967" behindDoc="0" locked="0" layoutInCell="1" allowOverlap="1" wp14:anchorId="4478E0C6" wp14:editId="6C53F74D">
                <wp:simplePos x="0" y="0"/>
                <wp:positionH relativeFrom="column">
                  <wp:posOffset>-552450</wp:posOffset>
                </wp:positionH>
                <wp:positionV relativeFrom="paragraph">
                  <wp:posOffset>6400800</wp:posOffset>
                </wp:positionV>
                <wp:extent cx="866775" cy="3619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D91" w:rsidRDefault="00FA5D91">
                            <w:r>
                              <w:t>Climb up rope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8E0C6" id="Text Box 53" o:spid="_x0000_s1030" type="#_x0000_t202" style="position:absolute;margin-left:-43.5pt;margin-top:7in;width:68.25pt;height:28.5pt;z-index:2516999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" fillcolor="white [3201]" stroked="f" strokeweight=".5pt">
                <v:textbox>
                  <w:txbxContent>
                    <w:p w:rsidR="00FA5D91" w:rsidRDefault="00FA5D91">
                      <w:r>
                        <w:t>Climb up rope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4329F9" wp14:editId="67AE2FF6">
                <wp:simplePos x="0" y="0"/>
                <wp:positionH relativeFrom="margin">
                  <wp:posOffset>1913255</wp:posOffset>
                </wp:positionH>
                <wp:positionV relativeFrom="paragraph">
                  <wp:posOffset>5895975</wp:posOffset>
                </wp:positionV>
                <wp:extent cx="1009650" cy="733425"/>
                <wp:effectExtent l="19050" t="19050" r="19050" b="4762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29B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150.65pt;margin-top:464.25pt;width:79.5pt;height:57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2EFF9" wp14:editId="746CE3BE">
                <wp:simplePos x="0" y="0"/>
                <wp:positionH relativeFrom="column">
                  <wp:posOffset>2419350</wp:posOffset>
                </wp:positionH>
                <wp:positionV relativeFrom="paragraph">
                  <wp:posOffset>5362575</wp:posOffset>
                </wp:positionV>
                <wp:extent cx="0" cy="4857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881F" id="Straight Arrow Connector 57" o:spid="_x0000_s1026" type="#_x0000_t32" style="position:absolute;margin-left:190.5pt;margin-top:422.25pt;width:0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9EA62" wp14:editId="4A517CE7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0" cy="35242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4637"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96pt" to="306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198D0" wp14:editId="10C036D0">
                <wp:simplePos x="0" y="0"/>
                <wp:positionH relativeFrom="column">
                  <wp:posOffset>2409824</wp:posOffset>
                </wp:positionH>
                <wp:positionV relativeFrom="paragraph">
                  <wp:posOffset>5362575</wp:posOffset>
                </wp:positionV>
                <wp:extent cx="14763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78DBE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22.25pt" to="306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BIuQEAAMUDAAAOAAAAZHJzL2Uyb0RvYy54bWysU8GOEzEMvSPxD1HudKa77C4a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37579" wp14:editId="54BE675E">
                <wp:simplePos x="0" y="0"/>
                <wp:positionH relativeFrom="column">
                  <wp:posOffset>238125</wp:posOffset>
                </wp:positionH>
                <wp:positionV relativeFrom="paragraph">
                  <wp:posOffset>5067300</wp:posOffset>
                </wp:positionV>
                <wp:extent cx="0" cy="5143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398FA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99pt" to="18.7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054C5" wp14:editId="6710D850">
                <wp:simplePos x="0" y="0"/>
                <wp:positionH relativeFrom="margin">
                  <wp:posOffset>-266700</wp:posOffset>
                </wp:positionH>
                <wp:positionV relativeFrom="paragraph">
                  <wp:posOffset>5581650</wp:posOffset>
                </wp:positionV>
                <wp:extent cx="1009650" cy="733425"/>
                <wp:effectExtent l="19050" t="19050" r="19050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813BA" id="Diamond 51" o:spid="_x0000_s1026" type="#_x0000_t4" style="position:absolute;margin-left:-21pt;margin-top:439.5pt;width:79.5pt;height:57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0C477199" wp14:editId="2BDDA9B7">
                <wp:simplePos x="0" y="0"/>
                <wp:positionH relativeFrom="column">
                  <wp:posOffset>5095875</wp:posOffset>
                </wp:positionH>
                <wp:positionV relativeFrom="paragraph">
                  <wp:posOffset>6172200</wp:posOffset>
                </wp:positionV>
                <wp:extent cx="847725" cy="2667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D91" w:rsidRDefault="00FA5D91">
                            <w:r>
                              <w:t>Get 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7199" id="Text Box 49" o:spid="_x0000_s1031" type="#_x0000_t202" style="position:absolute;margin-left:401.25pt;margin-top:486pt;width:66.75pt;height:21pt;z-index:251699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47kAIAAJM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" fillcolor="white [3201]" stroked="f" strokeweight=".5pt">
                <v:textbox>
                  <w:txbxContent>
                    <w:p w:rsidR="00FA5D91" w:rsidRDefault="00FA5D91">
                      <w:r>
                        <w:t>Get sword</w:t>
                      </w:r>
                    </w:p>
                  </w:txbxContent>
                </v:textbox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71C48E9F" wp14:editId="1CA04BFF">
                <wp:simplePos x="0" y="0"/>
                <wp:positionH relativeFrom="column">
                  <wp:posOffset>4343400</wp:posOffset>
                </wp:positionH>
                <wp:positionV relativeFrom="paragraph">
                  <wp:posOffset>5648325</wp:posOffset>
                </wp:positionV>
                <wp:extent cx="847725" cy="26670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D91" w:rsidRDefault="00FA5D91" w:rsidP="00FA5D91">
                            <w:r>
                              <w:t xml:space="preserve">Get </w:t>
                            </w:r>
                            <w:r w:rsidR="008D5F28">
                              <w:t>Y</w:t>
                            </w:r>
                            <w:r>
                              <w:t>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E9F" id="Text Box 50" o:spid="_x0000_s1032" type="#_x0000_t202" style="position:absolute;margin-left:342pt;margin-top:444.75pt;width:66.75pt;height:21pt;z-index:251694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" fillcolor="white [3201]" stroked="f" strokeweight=".5pt">
                <v:textbox>
                  <w:txbxContent>
                    <w:p w:rsidR="00FA5D91" w:rsidRDefault="00FA5D91" w:rsidP="00FA5D91">
                      <w:r>
                        <w:t xml:space="preserve">Get </w:t>
                      </w:r>
                      <w:r w:rsidR="008D5F28">
                        <w:t>Y</w:t>
                      </w:r>
                      <w:r>
                        <w:t>oshi</w:t>
                      </w:r>
                    </w:p>
                  </w:txbxContent>
                </v:textbox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2E35" wp14:editId="52498669">
                <wp:simplePos x="0" y="0"/>
                <wp:positionH relativeFrom="margin">
                  <wp:posOffset>4981575</wp:posOffset>
                </wp:positionH>
                <wp:positionV relativeFrom="paragraph">
                  <wp:posOffset>5410200</wp:posOffset>
                </wp:positionV>
                <wp:extent cx="1009650" cy="733425"/>
                <wp:effectExtent l="19050" t="19050" r="19050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8C78" id="Diamond 48" o:spid="_x0000_s1026" type="#_x0000_t4" style="position:absolute;margin-left:392.25pt;margin-top:426pt;width:79.5pt;height:57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65E35" wp14:editId="1448FEF5">
                <wp:simplePos x="0" y="0"/>
                <wp:positionH relativeFrom="column">
                  <wp:posOffset>5486400</wp:posOffset>
                </wp:positionH>
                <wp:positionV relativeFrom="paragraph">
                  <wp:posOffset>4029074</wp:posOffset>
                </wp:positionV>
                <wp:extent cx="19050" cy="13430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7A54D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17.25pt" to="433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9BF77" wp14:editId="26E3167E">
                <wp:simplePos x="0" y="0"/>
                <wp:positionH relativeFrom="column">
                  <wp:posOffset>-914400</wp:posOffset>
                </wp:positionH>
                <wp:positionV relativeFrom="paragraph">
                  <wp:posOffset>4514850</wp:posOffset>
                </wp:positionV>
                <wp:extent cx="2476500" cy="542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D91" w:rsidRDefault="00FA5D91" w:rsidP="00FA5D91">
                            <w:pPr>
                              <w:jc w:val="center"/>
                            </w:pPr>
                            <w:proofErr w:type="gramStart"/>
                            <w:r w:rsidRPr="00FA5D91">
                              <w:t>you</w:t>
                            </w:r>
                            <w:proofErr w:type="gramEnd"/>
                            <w:r w:rsidRPr="00FA5D91">
                              <w:t xml:space="preserve"> notice a rope ladder leading even further up the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9BF77" id="Rectangle 46" o:spid="_x0000_s1033" style="position:absolute;margin-left:-1in;margin-top:355.5pt;width:195pt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KrfgIAAE4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" fillcolor="#5b9bd5 [3204]" strokecolor="#1f4d78 [1604]" strokeweight="1pt">
                <v:textbox>
                  <w:txbxContent>
                    <w:p w:rsidR="00FA5D91" w:rsidRDefault="00FA5D91" w:rsidP="00FA5D91">
                      <w:pPr>
                        <w:jc w:val="center"/>
                      </w:pPr>
                      <w:proofErr w:type="gramStart"/>
                      <w:r w:rsidRPr="00FA5D91">
                        <w:t>you</w:t>
                      </w:r>
                      <w:proofErr w:type="gramEnd"/>
                      <w:r w:rsidRPr="00FA5D91">
                        <w:t xml:space="preserve"> notice a rope ladder leading even further up the tree</w:t>
                      </w:r>
                    </w:p>
                  </w:txbxContent>
                </v:textbox>
              </v:rect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0E2A694" wp14:editId="421D6E8E">
                <wp:simplePos x="0" y="0"/>
                <wp:positionH relativeFrom="column">
                  <wp:posOffset>1685925</wp:posOffset>
                </wp:positionH>
                <wp:positionV relativeFrom="paragraph">
                  <wp:posOffset>4552950</wp:posOffset>
                </wp:positionV>
                <wp:extent cx="1066800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D86" w:rsidRDefault="00E50D86" w:rsidP="00E50D86">
                            <w:r>
                              <w:t>Climb large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A694" id="Text Box 41" o:spid="_x0000_s1034" type="#_x0000_t202" style="position:absolute;margin-left:132.75pt;margin-top:358.5pt;width:84pt;height:19.5pt;z-index:25168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" fillcolor="white [3201]" stroked="f" strokeweight=".5pt">
                <v:textbox>
                  <w:txbxContent>
                    <w:p w:rsidR="00E50D86" w:rsidRDefault="00E50D86" w:rsidP="00E50D86">
                      <w:r>
                        <w:t>Climb large tree</w:t>
                      </w:r>
                    </w:p>
                  </w:txbxContent>
                </v:textbox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721E9" wp14:editId="3E4CF02A">
                <wp:simplePos x="0" y="0"/>
                <wp:positionH relativeFrom="column">
                  <wp:posOffset>1638300</wp:posOffset>
                </wp:positionH>
                <wp:positionV relativeFrom="paragraph">
                  <wp:posOffset>4781550</wp:posOffset>
                </wp:positionV>
                <wp:extent cx="101917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AFF5" id="Straight Arrow Connector 45" o:spid="_x0000_s1026" type="#_x0000_t32" style="position:absolute;margin-left:129pt;margin-top:376.5pt;width:80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2DE91" wp14:editId="73714A8C">
                <wp:simplePos x="0" y="0"/>
                <wp:positionH relativeFrom="column">
                  <wp:posOffset>3895725</wp:posOffset>
                </wp:positionH>
                <wp:positionV relativeFrom="paragraph">
                  <wp:posOffset>4495800</wp:posOffset>
                </wp:positionV>
                <wp:extent cx="4572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1A9F" id="Straight Arrow Connector 43" o:spid="_x0000_s1026" type="#_x0000_t32" style="position:absolute;margin-left:306.75pt;margin-top:354pt;width:3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5CFF3" wp14:editId="7D47771D">
                <wp:simplePos x="0" y="0"/>
                <wp:positionH relativeFrom="column">
                  <wp:posOffset>3905250</wp:posOffset>
                </wp:positionH>
                <wp:positionV relativeFrom="paragraph">
                  <wp:posOffset>3810000</wp:posOffset>
                </wp:positionV>
                <wp:extent cx="0" cy="6762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E8C0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300pt" to="307.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w9twEAAMQDAAAOAAAAZHJzL2Uyb0RvYy54bWysU02P0zAQvSPtf7B83yato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A5D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39B18B92" wp14:editId="6B443993">
                <wp:simplePos x="0" y="0"/>
                <wp:positionH relativeFrom="column">
                  <wp:posOffset>3305175</wp:posOffset>
                </wp:positionH>
                <wp:positionV relativeFrom="paragraph">
                  <wp:posOffset>3838575</wp:posOffset>
                </wp:positionV>
                <wp:extent cx="714375" cy="2476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D86" w:rsidRDefault="00E50D86">
                            <w:r>
                              <w:t>Go 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8B92" id="Text Box 39" o:spid="_x0000_s1035" type="#_x0000_t202" style="position:absolute;margin-left:260.25pt;margin-top:302.25pt;width:56.25pt;height:19.5pt;z-index:2516874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" fillcolor="white [3201]" stroked="f" strokeweight=".5pt">
                <v:textbox>
                  <w:txbxContent>
                    <w:p w:rsidR="00E50D86" w:rsidRDefault="00E50D86">
                      <w:r>
                        <w:t>Go north</w:t>
                      </w:r>
                    </w:p>
                  </w:txbxContent>
                </v:textbox>
              </v:shape>
            </w:pict>
          </mc:Fallback>
        </mc:AlternateContent>
      </w:r>
      <w:r w:rsidR="00E50D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1BEEE" wp14:editId="47E6741F">
                <wp:simplePos x="0" y="0"/>
                <wp:positionH relativeFrom="column">
                  <wp:posOffset>2647950</wp:posOffset>
                </wp:positionH>
                <wp:positionV relativeFrom="paragraph">
                  <wp:posOffset>4171950</wp:posOffset>
                </wp:positionV>
                <wp:extent cx="0" cy="6000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C7C4" id="Straight Arrow Connector 38" o:spid="_x0000_s1026" type="#_x0000_t32" style="position:absolute;margin-left:208.5pt;margin-top:328.5pt;width:0;height:4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50D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1A3EC" wp14:editId="2CFA8CB2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3810000</wp:posOffset>
                </wp:positionV>
                <wp:extent cx="7524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6E79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00pt" to="308.2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TduAEAAMQ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50D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82EDB" wp14:editId="2F7A5137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1009650" cy="733425"/>
                <wp:effectExtent l="19050" t="19050" r="19050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57389" id="Diamond 35" o:spid="_x0000_s1026" type="#_x0000_t4" style="position:absolute;margin-left:0;margin-top:270pt;width:79.5pt;height:57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="00E50D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2D746" wp14:editId="1E69636F">
                <wp:simplePos x="0" y="0"/>
                <wp:positionH relativeFrom="column">
                  <wp:posOffset>1419225</wp:posOffset>
                </wp:positionH>
                <wp:positionV relativeFrom="paragraph">
                  <wp:posOffset>3800475</wp:posOffset>
                </wp:positionV>
                <wp:extent cx="6667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47EE3" id="Straight Arrow Connector 34" o:spid="_x0000_s1026" type="#_x0000_t32" style="position:absolute;margin-left:111.75pt;margin-top:299.2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4C186C58" wp14:editId="60014FB2">
                <wp:simplePos x="0" y="0"/>
                <wp:positionH relativeFrom="column">
                  <wp:posOffset>4486275</wp:posOffset>
                </wp:positionH>
                <wp:positionV relativeFrom="paragraph">
                  <wp:posOffset>2971800</wp:posOffset>
                </wp:positionV>
                <wp:extent cx="857250" cy="257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3A" w:rsidRDefault="00BF1F3A">
                            <w:r>
                              <w:t>Leave 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6C58" id="Text Box 33" o:spid="_x0000_s1036" type="#_x0000_t202" style="position:absolute;margin-left:353.25pt;margin-top:234pt;width:67.5pt;height:20.2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" fillcolor="white [3201]" stroked="f" strokeweight=".5pt">
                <v:textbox>
                  <w:txbxContent>
                    <w:p w:rsidR="00BF1F3A" w:rsidRDefault="00BF1F3A">
                      <w:r>
                        <w:t>Leave shed</w:t>
                      </w:r>
                    </w:p>
                  </w:txbxContent>
                </v:textbox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B56CD" wp14:editId="241DC8F9">
                <wp:simplePos x="0" y="0"/>
                <wp:positionH relativeFrom="column">
                  <wp:posOffset>5162550</wp:posOffset>
                </wp:positionH>
                <wp:positionV relativeFrom="paragraph">
                  <wp:posOffset>2752725</wp:posOffset>
                </wp:positionV>
                <wp:extent cx="466725" cy="476250"/>
                <wp:effectExtent l="38100" t="38100" r="285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4D77" id="Straight Arrow Connector 32" o:spid="_x0000_s1026" type="#_x0000_t32" style="position:absolute;margin-left:406.5pt;margin-top:216.75pt;width:36.75pt;height:37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3AB69" wp14:editId="78C3A266">
                <wp:simplePos x="0" y="0"/>
                <wp:positionH relativeFrom="column">
                  <wp:posOffset>4657725</wp:posOffset>
                </wp:positionH>
                <wp:positionV relativeFrom="paragraph">
                  <wp:posOffset>3314700</wp:posOffset>
                </wp:positionV>
                <wp:extent cx="1571625" cy="695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F3A" w:rsidRDefault="00BF1F3A" w:rsidP="00BF1F3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BF1F3A">
                              <w:t>he shed contains a sword on the wall with a tri force logo and a plush Yoshi on the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AB69" id="Rectangle 31" o:spid="_x0000_s1037" style="position:absolute;margin-left:366.75pt;margin-top:261pt;width:123.75pt;height:5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4bfwIAAE4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" fillcolor="#5b9bd5 [3204]" strokecolor="#1f4d78 [1604]" strokeweight="1pt">
                <v:textbox>
                  <w:txbxContent>
                    <w:p w:rsidR="00BF1F3A" w:rsidRDefault="00BF1F3A" w:rsidP="00BF1F3A">
                      <w:pPr>
                        <w:jc w:val="center"/>
                      </w:pPr>
                      <w:r>
                        <w:t>T</w:t>
                      </w:r>
                      <w:r w:rsidRPr="00BF1F3A">
                        <w:t>he shed contains a sword on the wall with a tri force logo and a plush Yoshi on the ground</w:t>
                      </w:r>
                    </w:p>
                  </w:txbxContent>
                </v:textbox>
              </v:rect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043A194C" wp14:editId="43E91E00">
                <wp:simplePos x="0" y="0"/>
                <wp:positionH relativeFrom="column">
                  <wp:posOffset>5219700</wp:posOffset>
                </wp:positionH>
                <wp:positionV relativeFrom="paragraph">
                  <wp:posOffset>2343150</wp:posOffset>
                </wp:positionV>
                <wp:extent cx="97155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3A" w:rsidRDefault="00BF1F3A">
                            <w:r>
                              <w:t>Open 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194C" id="Text Box 30" o:spid="_x0000_s1038" type="#_x0000_t202" style="position:absolute;margin-left:411pt;margin-top:184.5pt;width:76.5pt;height:21pt;z-index:2516761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" fillcolor="white [3201]" stroked="f" strokeweight=".5pt">
                <v:textbox>
                  <w:txbxContent>
                    <w:p w:rsidR="00BF1F3A" w:rsidRDefault="00BF1F3A">
                      <w:r>
                        <w:t>Open shed</w:t>
                      </w:r>
                    </w:p>
                  </w:txbxContent>
                </v:textbox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0B1FA" wp14:editId="2428A4B4">
                <wp:simplePos x="0" y="0"/>
                <wp:positionH relativeFrom="column">
                  <wp:posOffset>5753100</wp:posOffset>
                </wp:positionH>
                <wp:positionV relativeFrom="paragraph">
                  <wp:posOffset>2562225</wp:posOffset>
                </wp:positionV>
                <wp:extent cx="0" cy="7239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25E8" id="Straight Arrow Connector 29" o:spid="_x0000_s1026" type="#_x0000_t32" style="position:absolute;margin-left:453pt;margin-top:201.75pt;width:0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sJ1AEAAAEEAAAOAAAAZHJzL2Uyb0RvYy54bWysU9uO0zAQfUfiHyy/06RFArZ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361E9" wp14:editId="220FFD4A">
                <wp:simplePos x="0" y="0"/>
                <wp:positionH relativeFrom="column">
                  <wp:posOffset>5276850</wp:posOffset>
                </wp:positionH>
                <wp:positionV relativeFrom="paragraph">
                  <wp:posOffset>2562225</wp:posOffset>
                </wp:positionV>
                <wp:extent cx="4762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679F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01.75pt" to="453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hquA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DC20A" wp14:editId="2979E4DB">
                <wp:simplePos x="0" y="0"/>
                <wp:positionH relativeFrom="margin">
                  <wp:posOffset>4267200</wp:posOffset>
                </wp:positionH>
                <wp:positionV relativeFrom="paragraph">
                  <wp:posOffset>2200275</wp:posOffset>
                </wp:positionV>
                <wp:extent cx="1009650" cy="733425"/>
                <wp:effectExtent l="19050" t="19050" r="1905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4A68C" id="Diamond 27" o:spid="_x0000_s1026" type="#_x0000_t4" style="position:absolute;margin-left:336pt;margin-top:173.25pt;width:79.5pt;height:57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6B3E7" wp14:editId="10A07206">
                <wp:simplePos x="0" y="0"/>
                <wp:positionH relativeFrom="column">
                  <wp:posOffset>3733800</wp:posOffset>
                </wp:positionH>
                <wp:positionV relativeFrom="paragraph">
                  <wp:posOffset>2562225</wp:posOffset>
                </wp:positionV>
                <wp:extent cx="5238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406A1" id="Straight Arrow Connector 26" o:spid="_x0000_s1026" type="#_x0000_t32" style="position:absolute;margin-left:294pt;margin-top:201.75pt;width:41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b5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76430021" wp14:editId="0368FBC9">
                <wp:simplePos x="0" y="0"/>
                <wp:positionH relativeFrom="column">
                  <wp:posOffset>657225</wp:posOffset>
                </wp:positionH>
                <wp:positionV relativeFrom="paragraph">
                  <wp:posOffset>2543175</wp:posOffset>
                </wp:positionV>
                <wp:extent cx="714375" cy="2667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3A" w:rsidRDefault="00BF1F3A" w:rsidP="00BF1F3A">
                            <w:r>
                              <w:t>Go 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0021" id="Text Box 24" o:spid="_x0000_s1039" type="#_x0000_t202" style="position:absolute;margin-left:51.75pt;margin-top:200.25pt;width:56.25pt;height:21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" fillcolor="white [3201]" stroked="f" strokeweight=".5pt">
                <v:textbox>
                  <w:txbxContent>
                    <w:p w:rsidR="00BF1F3A" w:rsidRDefault="00BF1F3A" w:rsidP="00BF1F3A">
                      <w:r>
                        <w:t>Go west</w:t>
                      </w:r>
                    </w:p>
                  </w:txbxContent>
                </v:textbox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002FE" wp14:editId="48CFB439">
                <wp:simplePos x="0" y="0"/>
                <wp:positionH relativeFrom="column">
                  <wp:posOffset>647700</wp:posOffset>
                </wp:positionH>
                <wp:positionV relativeFrom="paragraph">
                  <wp:posOffset>2562225</wp:posOffset>
                </wp:positionV>
                <wp:extent cx="6286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2966B" id="Straight Arrow Connector 25" o:spid="_x0000_s1026" type="#_x0000_t32" style="position:absolute;margin-left:51pt;margin-top:201.75pt;width:49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6341C28D" wp14:editId="6CD17EE0">
                <wp:simplePos x="0" y="0"/>
                <wp:positionH relativeFrom="column">
                  <wp:posOffset>-438150</wp:posOffset>
                </wp:positionH>
                <wp:positionV relativeFrom="paragraph">
                  <wp:posOffset>3038475</wp:posOffset>
                </wp:positionV>
                <wp:extent cx="714375" cy="2667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3A" w:rsidRDefault="00BF1F3A" w:rsidP="00BF1F3A">
                            <w:r>
                              <w:t>Go 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C28D" id="Text Box 23" o:spid="_x0000_s1040" type="#_x0000_t202" style="position:absolute;margin-left:-34.5pt;margin-top:239.25pt;width:56.25pt;height:21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" fillcolor="white [3201]" stroked="f" strokeweight=".5pt">
                <v:textbox>
                  <w:txbxContent>
                    <w:p w:rsidR="00BF1F3A" w:rsidRDefault="00BF1F3A" w:rsidP="00BF1F3A">
                      <w:r>
                        <w:t>Go east</w:t>
                      </w:r>
                    </w:p>
                  </w:txbxContent>
                </v:textbox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D478B" wp14:editId="7EAE762F">
                <wp:simplePos x="0" y="0"/>
                <wp:positionH relativeFrom="column">
                  <wp:posOffset>95250</wp:posOffset>
                </wp:positionH>
                <wp:positionV relativeFrom="paragraph">
                  <wp:posOffset>2867025</wp:posOffset>
                </wp:positionV>
                <wp:extent cx="0" cy="55245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06AB" id="Straight Arrow Connector 22" o:spid="_x0000_s1026" type="#_x0000_t32" style="position:absolute;margin-left:7.5pt;margin-top:225.75pt;width:0;height:43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8EF59" wp14:editId="3A02EFFD">
                <wp:simplePos x="0" y="0"/>
                <wp:positionH relativeFrom="column">
                  <wp:posOffset>-990600</wp:posOffset>
                </wp:positionH>
                <wp:positionV relativeFrom="paragraph">
                  <wp:posOffset>3486150</wp:posOffset>
                </wp:positionV>
                <wp:extent cx="2390775" cy="609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F3A" w:rsidRDefault="00BF1F3A" w:rsidP="00BF1F3A">
                            <w:pPr>
                              <w:jc w:val="center"/>
                            </w:pPr>
                            <w:r w:rsidRPr="00BF1F3A">
                              <w:t>You notice another clearing with a large tree with something in it, to the north is a swamp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EF59" id="Rectangle 21" o:spid="_x0000_s1041" style="position:absolute;margin-left:-78pt;margin-top:274.5pt;width:188.25pt;height:4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" fillcolor="#5b9bd5 [3204]" strokecolor="#1f4d78 [1604]" strokeweight="1pt">
                <v:textbox>
                  <w:txbxContent>
                    <w:p w:rsidR="00BF1F3A" w:rsidRDefault="00BF1F3A" w:rsidP="00BF1F3A">
                      <w:pPr>
                        <w:jc w:val="center"/>
                      </w:pPr>
                      <w:r w:rsidRPr="00BF1F3A">
                        <w:t>You notice another clearing with a large tree with something in it, to the north is a swamp</w:t>
                      </w:r>
                    </w:p>
                  </w:txbxContent>
                </v:textbox>
              </v:rect>
            </w:pict>
          </mc:Fallback>
        </mc:AlternateContent>
      </w:r>
      <w:r w:rsidR="00BF1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DA1C4" wp14:editId="0EF3A26A">
                <wp:simplePos x="0" y="0"/>
                <wp:positionH relativeFrom="column">
                  <wp:posOffset>1333500</wp:posOffset>
                </wp:positionH>
                <wp:positionV relativeFrom="paragraph">
                  <wp:posOffset>2247900</wp:posOffset>
                </wp:positionV>
                <wp:extent cx="2390775" cy="6096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F3A" w:rsidRDefault="00BF1F3A" w:rsidP="00BF1F3A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Pr="00BF1F3A">
                              <w:t>ou enter another clearing with heavy grass and notice an abandoned shed with sign on it "gardeners dream"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DA1C4" id="Rectangle 20" o:spid="_x0000_s1042" style="position:absolute;margin-left:105pt;margin-top:177pt;width:188.25pt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sLgAIAAE0FAAAOAAAAZHJzL2Uyb0RvYy54bWysVMFu2zAMvQ/YPwi6r3aytFm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" fillcolor="#5b9bd5 [3204]" strokecolor="#1f4d78 [1604]" strokeweight="1pt">
                <v:textbox>
                  <w:txbxContent>
                    <w:p w:rsidR="00BF1F3A" w:rsidRDefault="00BF1F3A" w:rsidP="00BF1F3A">
                      <w:pPr>
                        <w:jc w:val="center"/>
                      </w:pPr>
                      <w:r>
                        <w:t>Y</w:t>
                      </w:r>
                      <w:r w:rsidRPr="00BF1F3A">
                        <w:t>ou enter another clearing with heavy grass and notice an abandoned shed with sign on it "gardeners dream"</w:t>
                      </w:r>
                    </w:p>
                  </w:txbxContent>
                </v:textbox>
              </v:rect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3AA778D" wp14:editId="2DB93B29">
                <wp:simplePos x="0" y="0"/>
                <wp:positionH relativeFrom="column">
                  <wp:posOffset>209550</wp:posOffset>
                </wp:positionH>
                <wp:positionV relativeFrom="paragraph">
                  <wp:posOffset>2962275</wp:posOffset>
                </wp:positionV>
                <wp:extent cx="714375" cy="2667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DE5" w:rsidRDefault="00777DE5" w:rsidP="00777DE5">
                            <w:r>
                              <w:t>Go 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778D" id="Text Box 19" o:spid="_x0000_s1043" type="#_x0000_t202" style="position:absolute;margin-left:16.5pt;margin-top:233.25pt;width:56.25pt;height:21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" fillcolor="white [3201]" stroked="f" strokeweight=".5pt">
                <v:textbox>
                  <w:txbxContent>
                    <w:p w:rsidR="00777DE5" w:rsidRDefault="00777DE5" w:rsidP="00777DE5">
                      <w:r>
                        <w:t>Go west</w:t>
                      </w:r>
                    </w:p>
                  </w:txbxContent>
                </v:textbox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61F4CB1" wp14:editId="69CDF000">
                <wp:simplePos x="0" y="0"/>
                <wp:positionH relativeFrom="column">
                  <wp:posOffset>666750</wp:posOffset>
                </wp:positionH>
                <wp:positionV relativeFrom="paragraph">
                  <wp:posOffset>2305050</wp:posOffset>
                </wp:positionV>
                <wp:extent cx="714375" cy="2667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DE5" w:rsidRDefault="00777DE5">
                            <w:r>
                              <w:t>Go 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4CB1" id="Text Box 18" o:spid="_x0000_s1044" type="#_x0000_t202" style="position:absolute;margin-left:52.5pt;margin-top:181.5pt;width:56.25pt;height:21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" fillcolor="white [3201]" stroked="f" strokeweight=".5pt">
                <v:textbox>
                  <w:txbxContent>
                    <w:p w:rsidR="00777DE5" w:rsidRDefault="00777DE5">
                      <w:r>
                        <w:t>Go east</w:t>
                      </w:r>
                    </w:p>
                  </w:txbxContent>
                </v:textbox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D17B4" wp14:editId="060316DB">
                <wp:simplePos x="0" y="0"/>
                <wp:positionH relativeFrom="column">
                  <wp:posOffset>190500</wp:posOffset>
                </wp:positionH>
                <wp:positionV relativeFrom="paragraph">
                  <wp:posOffset>2886075</wp:posOffset>
                </wp:positionV>
                <wp:extent cx="0" cy="5524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DB81" id="Straight Arrow Connector 17" o:spid="_x0000_s1026" type="#_x0000_t32" style="position:absolute;margin-left:15pt;margin-top:227.25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c/1AEAAAEEAAAOAAAAZHJzL2Uyb0RvYy54bWysU9uO0zAQfUfiHyy/07QVBV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bju3sr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08775" wp14:editId="26A95A50">
                <wp:simplePos x="0" y="0"/>
                <wp:positionH relativeFrom="column">
                  <wp:posOffset>695325</wp:posOffset>
                </wp:positionH>
                <wp:positionV relativeFrom="paragraph">
                  <wp:posOffset>2495550</wp:posOffset>
                </wp:positionV>
                <wp:extent cx="6286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CFB5" id="Straight Arrow Connector 16" o:spid="_x0000_s1026" type="#_x0000_t32" style="position:absolute;margin-left:54.75pt;margin-top:196.5pt;width:4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fr0w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C6D4F" wp14:editId="6B5A6E7A">
                <wp:simplePos x="0" y="0"/>
                <wp:positionH relativeFrom="margin">
                  <wp:posOffset>-314325</wp:posOffset>
                </wp:positionH>
                <wp:positionV relativeFrom="paragraph">
                  <wp:posOffset>2124075</wp:posOffset>
                </wp:positionV>
                <wp:extent cx="1009650" cy="73342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890D" id="Diamond 14" o:spid="_x0000_s1026" type="#_x0000_t4" style="position:absolute;margin-left:-24.75pt;margin-top:167.25pt;width:79.5pt;height:57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E37A2" wp14:editId="4E490BBB">
                <wp:simplePos x="0" y="0"/>
                <wp:positionH relativeFrom="column">
                  <wp:posOffset>180975</wp:posOffset>
                </wp:positionH>
                <wp:positionV relativeFrom="paragraph">
                  <wp:posOffset>1485900</wp:posOffset>
                </wp:positionV>
                <wp:extent cx="0" cy="5905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3884" id="Straight Arrow Connector 15" o:spid="_x0000_s1026" type="#_x0000_t32" style="position:absolute;margin-left:14.25pt;margin-top:117pt;width:0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MM0wEAAAEE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D843E" wp14:editId="1CA70D80">
                <wp:simplePos x="0" y="0"/>
                <wp:positionH relativeFrom="column">
                  <wp:posOffset>-800100</wp:posOffset>
                </wp:positionH>
                <wp:positionV relativeFrom="paragraph">
                  <wp:posOffset>762000</wp:posOffset>
                </wp:positionV>
                <wp:extent cx="2019300" cy="723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E5" w:rsidRDefault="00777DE5" w:rsidP="00777DE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Pr="00777DE5">
                              <w:t>ou are in a clearing with lots of trees around you, there is a gravel path to the east and west of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D843E" id="Rectangle 13" o:spid="_x0000_s1045" style="position:absolute;margin-left:-63pt;margin-top:60pt;width:159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" fillcolor="#5b9bd5 [3204]" strokecolor="#1f4d78 [1604]" strokeweight="1pt">
                <v:textbox>
                  <w:txbxContent>
                    <w:p w:rsidR="00777DE5" w:rsidRDefault="00777DE5" w:rsidP="00777DE5">
                      <w:pPr>
                        <w:jc w:val="center"/>
                      </w:pPr>
                      <w:r>
                        <w:t>Y</w:t>
                      </w:r>
                      <w:r w:rsidRPr="00777DE5">
                        <w:t>ou are in a clearing with lots of trees around you, there is a gravel path to the east and west of you</w:t>
                      </w:r>
                    </w:p>
                  </w:txbxContent>
                </v:textbox>
              </v:rect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DAC35" wp14:editId="3A845CBF">
                <wp:simplePos x="0" y="0"/>
                <wp:positionH relativeFrom="column">
                  <wp:posOffset>3829050</wp:posOffset>
                </wp:positionH>
                <wp:positionV relativeFrom="paragraph">
                  <wp:posOffset>971550</wp:posOffset>
                </wp:positionV>
                <wp:extent cx="128587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E5" w:rsidRDefault="00777DE5" w:rsidP="00777DE5">
                            <w:pPr>
                              <w:jc w:val="center"/>
                            </w:pPr>
                            <w:r>
                              <w:t>You find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DAC35" id="Rectangle 12" o:spid="_x0000_s1046" style="position:absolute;margin-left:301.5pt;margin-top:76.5pt;width:101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" fillcolor="#5b9bd5 [3204]" strokecolor="#1f4d78 [1604]" strokeweight="1pt">
                <v:textbox>
                  <w:txbxContent>
                    <w:p w:rsidR="00777DE5" w:rsidRDefault="00777DE5" w:rsidP="00777DE5">
                      <w:pPr>
                        <w:jc w:val="center"/>
                      </w:pPr>
                      <w:r>
                        <w:t>You find nothing</w:t>
                      </w:r>
                    </w:p>
                  </w:txbxContent>
                </v:textbox>
              </v:rect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6F005" wp14:editId="7092A11E">
                <wp:simplePos x="0" y="0"/>
                <wp:positionH relativeFrom="column">
                  <wp:posOffset>3143250</wp:posOffset>
                </wp:positionH>
                <wp:positionV relativeFrom="paragraph">
                  <wp:posOffset>1104900</wp:posOffset>
                </wp:positionV>
                <wp:extent cx="6858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50C7" id="Straight Arrow Connector 8" o:spid="_x0000_s1026" type="#_x0000_t32" style="position:absolute;margin-left:247.5pt;margin-top:87pt;width:54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BE9AC" wp14:editId="498039EF">
                <wp:simplePos x="0" y="0"/>
                <wp:positionH relativeFrom="column">
                  <wp:posOffset>1228725</wp:posOffset>
                </wp:positionH>
                <wp:positionV relativeFrom="paragraph">
                  <wp:posOffset>1114424</wp:posOffset>
                </wp:positionV>
                <wp:extent cx="91440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F8E8" id="Straight Arrow Connector 7" o:spid="_x0000_s1026" type="#_x0000_t32" style="position:absolute;margin-left:96.75pt;margin-top:87.75pt;width:1in;height: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3B667B" wp14:editId="1CD762AA">
                <wp:simplePos x="0" y="0"/>
                <wp:positionH relativeFrom="column">
                  <wp:posOffset>1162050</wp:posOffset>
                </wp:positionH>
                <wp:positionV relativeFrom="paragraph">
                  <wp:posOffset>885825</wp:posOffset>
                </wp:positionV>
                <wp:extent cx="111442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DE5" w:rsidRDefault="00777DE5" w:rsidP="00777DE5">
                            <w:r>
                              <w:t>Climb out of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667B" id="Text Box 11" o:spid="_x0000_s1047" type="#_x0000_t202" style="position:absolute;margin-left:91.5pt;margin-top:69.75pt;width:87.75pt;height:21.7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" fillcolor="white [3201]" stroked="f" strokeweight=".5pt">
                <v:textbox>
                  <w:txbxContent>
                    <w:p w:rsidR="00777DE5" w:rsidRDefault="00777DE5" w:rsidP="00777DE5">
                      <w:r>
                        <w:t>Climb out of hole</w:t>
                      </w:r>
                    </w:p>
                  </w:txbxContent>
                </v:textbox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F0CF67" wp14:editId="6A516C5F">
                <wp:simplePos x="0" y="0"/>
                <wp:positionH relativeFrom="column">
                  <wp:posOffset>3076575</wp:posOffset>
                </wp:positionH>
                <wp:positionV relativeFrom="paragraph">
                  <wp:posOffset>914400</wp:posOffset>
                </wp:positionV>
                <wp:extent cx="809625" cy="2762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DE5" w:rsidRDefault="00777DE5">
                            <w:r>
                              <w:t>Search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0CF67" id="Text Box 10" o:spid="_x0000_s1048" type="#_x0000_t202" style="position:absolute;margin-left:242.25pt;margin-top:1in;width:63.75pt;height:21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" fillcolor="white [3201]" stroked="f" strokeweight=".5pt">
                <v:textbox>
                  <w:txbxContent>
                    <w:p w:rsidR="00777DE5" w:rsidRDefault="00777DE5">
                      <w:r>
                        <w:t>Search hole</w:t>
                      </w:r>
                    </w:p>
                  </w:txbxContent>
                </v:textbox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90DF0" wp14:editId="7BD8A9F1">
                <wp:simplePos x="0" y="0"/>
                <wp:positionH relativeFrom="margin">
                  <wp:posOffset>2132330</wp:posOffset>
                </wp:positionH>
                <wp:positionV relativeFrom="paragraph">
                  <wp:posOffset>742950</wp:posOffset>
                </wp:positionV>
                <wp:extent cx="1009650" cy="73342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F2BD8" id="Diamond 5" o:spid="_x0000_s1026" type="#_x0000_t4" style="position:absolute;margin-left:167.9pt;margin-top:58.5pt;width:79.5pt;height:5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2E72" wp14:editId="3367ACE6">
                <wp:simplePos x="0" y="0"/>
                <wp:positionH relativeFrom="column">
                  <wp:posOffset>2609850</wp:posOffset>
                </wp:positionH>
                <wp:positionV relativeFrom="paragraph">
                  <wp:posOffset>38100</wp:posOffset>
                </wp:positionV>
                <wp:extent cx="0" cy="7048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F184" id="Straight Arrow Connector 9" o:spid="_x0000_s1026" type="#_x0000_t32" style="position:absolute;margin-left:205.5pt;margin-top:3pt;width:0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fb0wEAAP8DAAAOAAAAZHJzL2Uyb0RvYy54bWysU9uO0zAQfUfiHyy/06QrLrtV0xXqAi8I&#10;ql34AK8zbiz5pvHQtH/P2GmzCBASiJdJbM+ZOed4vL49eicOgNnG0MnlopUCgo69DftOfv3y/sW1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7D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7836" wp14:editId="310E7454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266700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E5" w:rsidRDefault="00777DE5" w:rsidP="00777DE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Pr="00777DE5">
                              <w:t>ou wake in a hole in the middle of no 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67836" id="Rectangle 1" o:spid="_x0000_s1049" style="position:absolute;margin-left:0;margin-top:-51.75pt;width:210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" fillcolor="#5b9bd5 [3204]" strokecolor="#1f4d78 [1604]" strokeweight="1pt">
                <v:textbox>
                  <w:txbxContent>
                    <w:p w:rsidR="00777DE5" w:rsidRDefault="00777DE5" w:rsidP="00777DE5">
                      <w:pPr>
                        <w:jc w:val="center"/>
                      </w:pPr>
                      <w:r>
                        <w:t>Y</w:t>
                      </w:r>
                      <w:r w:rsidRPr="00777DE5">
                        <w:t>ou wake in a hole in the middle of no where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7DE5">
        <w:t xml:space="preserve"> </w:t>
      </w:r>
      <w:bookmarkStart w:id="0" w:name="_GoBack"/>
      <w:bookmarkEnd w:id="0"/>
    </w:p>
    <w:sectPr w:rsidR="000F429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E5"/>
    <w:rsid w:val="000F429A"/>
    <w:rsid w:val="006A7437"/>
    <w:rsid w:val="00777DE5"/>
    <w:rsid w:val="008A1483"/>
    <w:rsid w:val="008D5F28"/>
    <w:rsid w:val="00BF1F3A"/>
    <w:rsid w:val="00E455A7"/>
    <w:rsid w:val="00E50D86"/>
    <w:rsid w:val="00F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D6EB8-F6C6-481B-BD09-86628E1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48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A04E4D1D.dotm</Template>
  <TotalTime>61</TotalTime>
  <Pages>1</Pages>
  <Words>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Harding</dc:creator>
  <cp:keywords/>
  <dc:description/>
  <cp:lastModifiedBy>George Harding</cp:lastModifiedBy>
  <cp:revision>1</cp:revision>
  <dcterms:created xsi:type="dcterms:W3CDTF">2017-02-08T09:14:00Z</dcterms:created>
  <dcterms:modified xsi:type="dcterms:W3CDTF">2017-02-08T10:15:00Z</dcterms:modified>
</cp:coreProperties>
</file>