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C11" w:rsidRDefault="00510268" w:rsidP="001360A5">
      <w:pPr>
        <w:ind w:left="720"/>
      </w:pPr>
      <w:r w:rsidRPr="00510268">
        <w:rPr>
          <w:b/>
        </w:rPr>
        <w:t>[</w:t>
      </w:r>
      <w:r w:rsidRPr="00510268">
        <w:rPr>
          <w:b/>
          <w:sz w:val="32"/>
        </w:rPr>
        <w:t>S</w:t>
      </w:r>
      <w:r w:rsidRPr="00510268">
        <w:rPr>
          <w:b/>
        </w:rPr>
        <w:t>]</w:t>
      </w:r>
      <w:r w:rsidR="003C7986">
        <w:t xml:space="preserve">You fall on a cloud, look around and see a sun ray north, a hole in the </w:t>
      </w:r>
      <w:r w:rsidR="00C45184">
        <w:t>clouds south and a human shadow</w:t>
      </w:r>
      <w:r w:rsidR="0044447F">
        <w:t xml:space="preserve"> east</w:t>
      </w:r>
      <w:r w:rsidR="003C7986">
        <w:t>.</w:t>
      </w:r>
    </w:p>
    <w:p w:rsidR="003C7986" w:rsidRDefault="003C7986" w:rsidP="003C7986">
      <w:pPr>
        <w:ind w:firstLine="720"/>
      </w:pPr>
    </w:p>
    <w:p w:rsidR="003C7986" w:rsidRDefault="00510268" w:rsidP="003C7986">
      <w:pPr>
        <w:ind w:firstLine="720"/>
      </w:pPr>
      <w:r w:rsidRPr="00510268">
        <w:rPr>
          <w:b/>
        </w:rPr>
        <w:t>[</w:t>
      </w:r>
      <w:r w:rsidRPr="00510268">
        <w:rPr>
          <w:b/>
          <w:sz w:val="24"/>
        </w:rPr>
        <w:t>OA1</w:t>
      </w:r>
      <w:r w:rsidRPr="00510268">
        <w:rPr>
          <w:b/>
        </w:rPr>
        <w:t>]</w:t>
      </w:r>
      <w:r w:rsidR="003C7986" w:rsidRPr="00510268">
        <w:rPr>
          <w:b/>
        </w:rPr>
        <w:t>-</w:t>
      </w:r>
      <w:r w:rsidR="003C7986" w:rsidRPr="00D64354">
        <w:rPr>
          <w:b/>
        </w:rPr>
        <w:t>Go</w:t>
      </w:r>
      <w:r w:rsidR="003C7986">
        <w:t xml:space="preserve"> </w:t>
      </w:r>
      <w:r w:rsidR="003C7986" w:rsidRPr="00D64354">
        <w:rPr>
          <w:b/>
        </w:rPr>
        <w:t>North</w:t>
      </w:r>
      <w:r w:rsidR="003C7986">
        <w:t>- As you reach the sun ray you see a golden sword, you now see the human shadow east</w:t>
      </w:r>
      <w:r w:rsidR="00416FAC">
        <w:t>, you</w:t>
      </w:r>
      <w:r w:rsidR="003C7986">
        <w:t xml:space="preserve"> see a rooftop north and a thunderstorm west.</w:t>
      </w:r>
    </w:p>
    <w:p w:rsidR="003C7986" w:rsidRDefault="003C7986" w:rsidP="003C7986">
      <w:pPr>
        <w:ind w:firstLine="720"/>
      </w:pPr>
      <w:r>
        <w:tab/>
      </w:r>
      <w:r w:rsidR="00510268" w:rsidRPr="00510268">
        <w:rPr>
          <w:b/>
        </w:rPr>
        <w:t>[</w:t>
      </w:r>
      <w:r w:rsidR="00510268" w:rsidRPr="00510268">
        <w:rPr>
          <w:b/>
          <w:sz w:val="24"/>
        </w:rPr>
        <w:t>OB1</w:t>
      </w:r>
      <w:r w:rsidR="00510268" w:rsidRPr="00510268">
        <w:rPr>
          <w:b/>
        </w:rPr>
        <w:t>]</w:t>
      </w:r>
      <w:r>
        <w:t>-</w:t>
      </w:r>
      <w:r w:rsidRPr="00D64354">
        <w:rPr>
          <w:b/>
        </w:rPr>
        <w:t>Go North</w:t>
      </w:r>
      <w:r>
        <w:t>-</w:t>
      </w:r>
      <w:r w:rsidR="00416FAC">
        <w:t xml:space="preserve"> You reach the rooftop and see a ladder, the human shadow east and the thunderstorm west.</w:t>
      </w:r>
    </w:p>
    <w:p w:rsidR="00D64354" w:rsidRDefault="00D64354" w:rsidP="003C7986">
      <w:pPr>
        <w:ind w:firstLine="720"/>
      </w:pPr>
      <w:r>
        <w:tab/>
      </w:r>
      <w:r>
        <w:tab/>
      </w:r>
      <w:r w:rsidR="00510268" w:rsidRPr="00510268">
        <w:rPr>
          <w:b/>
        </w:rPr>
        <w:t>[</w:t>
      </w:r>
      <w:r w:rsidR="00510268" w:rsidRPr="00510268">
        <w:rPr>
          <w:b/>
          <w:sz w:val="24"/>
        </w:rPr>
        <w:t>OE1</w:t>
      </w:r>
      <w:r w:rsidR="00510268" w:rsidRPr="00510268">
        <w:rPr>
          <w:b/>
        </w:rPr>
        <w:t>]</w:t>
      </w:r>
      <w:r>
        <w:t>-</w:t>
      </w:r>
      <w:r w:rsidRPr="00D64354">
        <w:rPr>
          <w:b/>
        </w:rPr>
        <w:t>Go East</w:t>
      </w:r>
      <w:r>
        <w:t>- As you move towards the shadow it starts moving you get ready to fight with your golden sword, it gets close enough and you see a horrendous creature you fight and as you kill it you get transported out of the cloudland.</w:t>
      </w:r>
    </w:p>
    <w:p w:rsidR="00D64354" w:rsidRDefault="00D64354" w:rsidP="003C7986">
      <w:pPr>
        <w:ind w:firstLine="720"/>
      </w:pPr>
      <w:r>
        <w:tab/>
      </w:r>
      <w:r>
        <w:tab/>
      </w:r>
      <w:r w:rsidR="00510268" w:rsidRPr="00510268">
        <w:rPr>
          <w:b/>
        </w:rPr>
        <w:t>[</w:t>
      </w:r>
      <w:r w:rsidR="00510268" w:rsidRPr="00510268">
        <w:rPr>
          <w:b/>
          <w:sz w:val="24"/>
        </w:rPr>
        <w:t>OE2</w:t>
      </w:r>
      <w:r w:rsidR="00510268" w:rsidRPr="00510268">
        <w:rPr>
          <w:b/>
        </w:rPr>
        <w:t>]</w:t>
      </w:r>
      <w:r>
        <w:t>-</w:t>
      </w:r>
      <w:r w:rsidRPr="00D64354">
        <w:rPr>
          <w:b/>
        </w:rPr>
        <w:t>Use Ladder</w:t>
      </w:r>
      <w:r>
        <w:t>- You leave cloudland.</w:t>
      </w:r>
    </w:p>
    <w:p w:rsidR="00D64354" w:rsidRDefault="00D64354" w:rsidP="003C7986">
      <w:pPr>
        <w:ind w:firstLine="720"/>
      </w:pPr>
      <w:r>
        <w:tab/>
      </w:r>
      <w:r>
        <w:tab/>
      </w:r>
      <w:r w:rsidR="00510268" w:rsidRPr="00510268">
        <w:rPr>
          <w:b/>
        </w:rPr>
        <w:t>[</w:t>
      </w:r>
      <w:r w:rsidR="00510268" w:rsidRPr="00510268">
        <w:rPr>
          <w:b/>
          <w:sz w:val="24"/>
        </w:rPr>
        <w:t>OE3</w:t>
      </w:r>
      <w:r w:rsidR="00510268" w:rsidRPr="00510268">
        <w:rPr>
          <w:b/>
        </w:rPr>
        <w:t>]</w:t>
      </w:r>
      <w:r>
        <w:t>-</w:t>
      </w:r>
      <w:r w:rsidRPr="00D64354">
        <w:rPr>
          <w:b/>
        </w:rPr>
        <w:t>Go West</w:t>
      </w:r>
      <w:r>
        <w:t>- As you head towards the thunderstorm you get pulled by a wormhole that takes you to a different place.</w:t>
      </w:r>
    </w:p>
    <w:p w:rsidR="00416FAC" w:rsidRDefault="003C7986" w:rsidP="00416FAC">
      <w:pPr>
        <w:ind w:firstLine="720"/>
      </w:pPr>
      <w:r>
        <w:tab/>
      </w:r>
      <w:r w:rsidR="00510268" w:rsidRPr="00510268">
        <w:rPr>
          <w:b/>
        </w:rPr>
        <w:t>[</w:t>
      </w:r>
      <w:r w:rsidR="00510268" w:rsidRPr="00510268">
        <w:rPr>
          <w:b/>
          <w:sz w:val="24"/>
        </w:rPr>
        <w:t>OB2</w:t>
      </w:r>
      <w:r w:rsidR="00510268" w:rsidRPr="00510268">
        <w:rPr>
          <w:b/>
        </w:rPr>
        <w:t>]</w:t>
      </w:r>
      <w:r>
        <w:t xml:space="preserve">- </w:t>
      </w:r>
      <w:r w:rsidRPr="00D64354">
        <w:rPr>
          <w:b/>
        </w:rPr>
        <w:t>Go East</w:t>
      </w:r>
      <w:r>
        <w:t xml:space="preserve"> – </w:t>
      </w:r>
      <w:r w:rsidR="00416FAC">
        <w:t>As you get closer to the shadow a horrifying noise gets louder, the shadow start moving.</w:t>
      </w:r>
    </w:p>
    <w:p w:rsidR="00416FAC" w:rsidRDefault="00416FAC" w:rsidP="00416FAC">
      <w:pPr>
        <w:ind w:firstLine="720"/>
      </w:pPr>
      <w:r>
        <w:tab/>
      </w:r>
      <w:r>
        <w:tab/>
      </w:r>
      <w:r w:rsidR="00510268" w:rsidRPr="00510268">
        <w:rPr>
          <w:b/>
        </w:rPr>
        <w:t>[</w:t>
      </w:r>
      <w:r w:rsidR="00510268" w:rsidRPr="00510268">
        <w:rPr>
          <w:b/>
          <w:sz w:val="24"/>
        </w:rPr>
        <w:t>OF1</w:t>
      </w:r>
      <w:r w:rsidR="00510268" w:rsidRPr="00510268">
        <w:rPr>
          <w:b/>
        </w:rPr>
        <w:t>]</w:t>
      </w:r>
      <w:r>
        <w:t xml:space="preserve">- </w:t>
      </w:r>
      <w:r w:rsidRPr="00D64354">
        <w:rPr>
          <w:b/>
        </w:rPr>
        <w:t>Fight</w:t>
      </w:r>
      <w:r>
        <w:t xml:space="preserve"> – You </w:t>
      </w:r>
      <w:r w:rsidR="00A21FD2">
        <w:t>fight the creature and defeat it with your golden sword.</w:t>
      </w:r>
      <w:bookmarkStart w:id="0" w:name="_GoBack"/>
      <w:bookmarkEnd w:id="0"/>
    </w:p>
    <w:p w:rsidR="003C7986" w:rsidRDefault="00416FAC" w:rsidP="00416FAC">
      <w:pPr>
        <w:ind w:firstLine="720"/>
      </w:pPr>
      <w:r>
        <w:tab/>
      </w:r>
      <w:r>
        <w:tab/>
      </w:r>
      <w:r w:rsidR="00510268" w:rsidRPr="00510268">
        <w:rPr>
          <w:b/>
        </w:rPr>
        <w:t>[</w:t>
      </w:r>
      <w:r w:rsidR="00510268" w:rsidRPr="00510268">
        <w:rPr>
          <w:b/>
          <w:sz w:val="24"/>
        </w:rPr>
        <w:t>OF2</w:t>
      </w:r>
      <w:r w:rsidR="00510268" w:rsidRPr="00510268">
        <w:rPr>
          <w:b/>
        </w:rPr>
        <w:t>]</w:t>
      </w:r>
      <w:r>
        <w:t xml:space="preserve">-  </w:t>
      </w:r>
      <w:r w:rsidRPr="00D64354">
        <w:rPr>
          <w:b/>
        </w:rPr>
        <w:t>Run</w:t>
      </w:r>
      <w:r>
        <w:t xml:space="preserve"> - You start running and only stop whe</w:t>
      </w:r>
      <w:r w:rsidR="00A21FD2">
        <w:t>n</w:t>
      </w:r>
      <w:r>
        <w:t xml:space="preserve"> you hit a rooftop. You</w:t>
      </w:r>
      <w:r w:rsidR="00D64354">
        <w:t xml:space="preserve"> see a ladder and a thu</w:t>
      </w:r>
      <w:r>
        <w:t>nderstorm west</w:t>
      </w:r>
      <w:r w:rsidR="00D64354">
        <w:t>.</w:t>
      </w:r>
    </w:p>
    <w:p w:rsidR="00D64354" w:rsidRDefault="00D64354" w:rsidP="00416FAC">
      <w:pPr>
        <w:ind w:firstLine="720"/>
      </w:pPr>
      <w:r>
        <w:tab/>
      </w:r>
      <w:r>
        <w:tab/>
      </w:r>
      <w:r>
        <w:tab/>
      </w:r>
      <w:r w:rsidR="00510268" w:rsidRPr="00510268">
        <w:rPr>
          <w:b/>
        </w:rPr>
        <w:t>[</w:t>
      </w:r>
      <w:r w:rsidR="00510268" w:rsidRPr="00510268">
        <w:rPr>
          <w:b/>
          <w:sz w:val="24"/>
        </w:rPr>
        <w:t>OI1</w:t>
      </w:r>
      <w:r w:rsidR="00510268" w:rsidRPr="00510268">
        <w:rPr>
          <w:b/>
        </w:rPr>
        <w:t>]</w:t>
      </w:r>
      <w:r>
        <w:t xml:space="preserve">- </w:t>
      </w:r>
      <w:r w:rsidRPr="00D64354">
        <w:rPr>
          <w:b/>
        </w:rPr>
        <w:t>Use Ladder</w:t>
      </w:r>
      <w:r>
        <w:t xml:space="preserve"> – You leave cloudland.</w:t>
      </w:r>
    </w:p>
    <w:p w:rsidR="00D64354" w:rsidRDefault="00D64354" w:rsidP="00416FAC">
      <w:pPr>
        <w:ind w:firstLine="720"/>
      </w:pPr>
      <w:r>
        <w:tab/>
      </w:r>
      <w:r>
        <w:tab/>
      </w:r>
      <w:r>
        <w:tab/>
      </w:r>
      <w:r w:rsidR="00510268" w:rsidRPr="00510268">
        <w:rPr>
          <w:b/>
        </w:rPr>
        <w:t>[</w:t>
      </w:r>
      <w:r w:rsidR="00510268" w:rsidRPr="00510268">
        <w:rPr>
          <w:b/>
          <w:sz w:val="24"/>
        </w:rPr>
        <w:t>OI2</w:t>
      </w:r>
      <w:r w:rsidR="00510268" w:rsidRPr="00510268">
        <w:rPr>
          <w:b/>
        </w:rPr>
        <w:t>]</w:t>
      </w:r>
      <w:r>
        <w:t xml:space="preserve">- </w:t>
      </w:r>
      <w:r w:rsidRPr="00D64354">
        <w:rPr>
          <w:b/>
        </w:rPr>
        <w:t>Go</w:t>
      </w:r>
      <w:r>
        <w:t xml:space="preserve"> </w:t>
      </w:r>
      <w:r w:rsidRPr="00D64354">
        <w:rPr>
          <w:b/>
        </w:rPr>
        <w:t>West</w:t>
      </w:r>
      <w:r>
        <w:t xml:space="preserve"> - As you head towards the thunderstorm you get pulled by a wormhole that takes you to a different place.</w:t>
      </w:r>
      <w:r>
        <w:tab/>
      </w:r>
      <w:r>
        <w:tab/>
      </w:r>
      <w:r>
        <w:tab/>
      </w:r>
    </w:p>
    <w:p w:rsidR="003C7986" w:rsidRDefault="003C7986" w:rsidP="003C7986">
      <w:pPr>
        <w:ind w:firstLine="720"/>
      </w:pPr>
      <w:r>
        <w:tab/>
      </w:r>
      <w:r w:rsidR="00510268" w:rsidRPr="00510268">
        <w:rPr>
          <w:b/>
        </w:rPr>
        <w:t>[</w:t>
      </w:r>
      <w:r w:rsidR="00510268" w:rsidRPr="00510268">
        <w:rPr>
          <w:b/>
          <w:sz w:val="24"/>
        </w:rPr>
        <w:t>OB3</w:t>
      </w:r>
      <w:r w:rsidR="00510268" w:rsidRPr="00510268">
        <w:rPr>
          <w:b/>
        </w:rPr>
        <w:t>]</w:t>
      </w:r>
      <w:r>
        <w:t xml:space="preserve">- </w:t>
      </w:r>
      <w:r w:rsidRPr="00D64354">
        <w:rPr>
          <w:b/>
        </w:rPr>
        <w:t>Go West</w:t>
      </w:r>
      <w:r>
        <w:t>-</w:t>
      </w:r>
      <w:r w:rsidR="00416FAC">
        <w:t xml:space="preserve"> As you head towards the thunderstorm you get pulled by a wormhole that takes you to a different place.</w:t>
      </w:r>
    </w:p>
    <w:p w:rsidR="00416FAC" w:rsidRDefault="00510268" w:rsidP="003C7986">
      <w:pPr>
        <w:ind w:firstLine="720"/>
      </w:pPr>
      <w:r w:rsidRPr="00510268">
        <w:rPr>
          <w:b/>
        </w:rPr>
        <w:t>[</w:t>
      </w:r>
      <w:r w:rsidRPr="00510268">
        <w:rPr>
          <w:b/>
          <w:sz w:val="24"/>
        </w:rPr>
        <w:t>OA2</w:t>
      </w:r>
      <w:r w:rsidRPr="00510268">
        <w:rPr>
          <w:b/>
        </w:rPr>
        <w:t>]</w:t>
      </w:r>
      <w:r w:rsidR="003C7986">
        <w:t>-</w:t>
      </w:r>
      <w:r w:rsidR="003C7986" w:rsidRPr="00D64354">
        <w:rPr>
          <w:b/>
        </w:rPr>
        <w:t>Go</w:t>
      </w:r>
      <w:r w:rsidR="003C7986">
        <w:t xml:space="preserve"> </w:t>
      </w:r>
      <w:r w:rsidR="00416FAC" w:rsidRPr="00D64354">
        <w:rPr>
          <w:b/>
        </w:rPr>
        <w:t>East</w:t>
      </w:r>
      <w:r w:rsidR="003C7986">
        <w:t>-</w:t>
      </w:r>
      <w:r w:rsidR="00416FAC">
        <w:t xml:space="preserve"> As you get closer to the shadow a horrifying noise gets louder, the shadow start moving.</w:t>
      </w:r>
    </w:p>
    <w:p w:rsidR="00416FAC" w:rsidRDefault="00416FAC" w:rsidP="003C7986">
      <w:pPr>
        <w:ind w:firstLine="720"/>
      </w:pPr>
      <w:r>
        <w:tab/>
      </w:r>
      <w:r w:rsidR="00510268" w:rsidRPr="00510268">
        <w:rPr>
          <w:b/>
        </w:rPr>
        <w:t>[</w:t>
      </w:r>
      <w:r w:rsidR="00510268" w:rsidRPr="00510268">
        <w:rPr>
          <w:b/>
          <w:sz w:val="24"/>
        </w:rPr>
        <w:t>OC1</w:t>
      </w:r>
      <w:r w:rsidR="00510268" w:rsidRPr="00510268">
        <w:rPr>
          <w:b/>
        </w:rPr>
        <w:t>]-</w:t>
      </w:r>
      <w:r>
        <w:t xml:space="preserve">- </w:t>
      </w:r>
      <w:r w:rsidRPr="00D64354">
        <w:rPr>
          <w:b/>
        </w:rPr>
        <w:t>Fight</w:t>
      </w:r>
      <w:r>
        <w:t xml:space="preserve"> – You get ready to fight but the creature is too strong and you die. </w:t>
      </w:r>
    </w:p>
    <w:p w:rsidR="00416FAC" w:rsidRDefault="00416FAC" w:rsidP="00416FAC">
      <w:pPr>
        <w:ind w:firstLine="720"/>
      </w:pPr>
      <w:r>
        <w:tab/>
      </w:r>
      <w:r w:rsidR="00510268" w:rsidRPr="00510268">
        <w:rPr>
          <w:b/>
        </w:rPr>
        <w:t>[</w:t>
      </w:r>
      <w:r w:rsidR="00510268" w:rsidRPr="00510268">
        <w:rPr>
          <w:b/>
          <w:sz w:val="24"/>
        </w:rPr>
        <w:t>OC2</w:t>
      </w:r>
      <w:r w:rsidR="00510268" w:rsidRPr="00510268">
        <w:rPr>
          <w:b/>
        </w:rPr>
        <w:t>]</w:t>
      </w:r>
      <w:r>
        <w:t xml:space="preserve">-  </w:t>
      </w:r>
      <w:r w:rsidRPr="00D64354">
        <w:rPr>
          <w:b/>
        </w:rPr>
        <w:t>Run</w:t>
      </w:r>
      <w:r>
        <w:t xml:space="preserve"> - You start running and only stop </w:t>
      </w:r>
      <w:proofErr w:type="spellStart"/>
      <w:r>
        <w:t>whe</w:t>
      </w:r>
      <w:proofErr w:type="spellEnd"/>
      <w:r>
        <w:t xml:space="preserve"> you hit a rooftop. You</w:t>
      </w:r>
      <w:r w:rsidR="00D64354">
        <w:t xml:space="preserve"> see a ladder and a</w:t>
      </w:r>
      <w:r>
        <w:t xml:space="preserve"> thunderstorm west.</w:t>
      </w:r>
    </w:p>
    <w:p w:rsidR="00D64354" w:rsidRDefault="00D64354" w:rsidP="00416FAC">
      <w:pPr>
        <w:ind w:firstLine="720"/>
      </w:pPr>
      <w:r>
        <w:tab/>
      </w:r>
      <w:r>
        <w:tab/>
      </w:r>
      <w:r w:rsidR="00510268" w:rsidRPr="00510268">
        <w:rPr>
          <w:b/>
        </w:rPr>
        <w:t>[</w:t>
      </w:r>
      <w:r w:rsidR="00510268" w:rsidRPr="00510268">
        <w:rPr>
          <w:b/>
          <w:sz w:val="24"/>
        </w:rPr>
        <w:t>OG1</w:t>
      </w:r>
      <w:r w:rsidR="00510268" w:rsidRPr="00510268">
        <w:rPr>
          <w:b/>
        </w:rPr>
        <w:t>]</w:t>
      </w:r>
      <w:r>
        <w:t>-</w:t>
      </w:r>
      <w:r w:rsidRPr="00D64354">
        <w:rPr>
          <w:b/>
        </w:rPr>
        <w:t>Use Ladder</w:t>
      </w:r>
      <w:r>
        <w:t>- You leave cloudland.</w:t>
      </w:r>
    </w:p>
    <w:p w:rsidR="00D64354" w:rsidRDefault="00D64354" w:rsidP="00416FAC">
      <w:pPr>
        <w:ind w:firstLine="720"/>
      </w:pPr>
      <w:r>
        <w:tab/>
      </w:r>
      <w:r>
        <w:tab/>
      </w:r>
      <w:r w:rsidR="00510268" w:rsidRPr="00510268">
        <w:rPr>
          <w:b/>
        </w:rPr>
        <w:t>[</w:t>
      </w:r>
      <w:r w:rsidR="00510268" w:rsidRPr="00510268">
        <w:rPr>
          <w:b/>
          <w:sz w:val="24"/>
        </w:rPr>
        <w:t>OG2</w:t>
      </w:r>
      <w:r w:rsidR="00510268" w:rsidRPr="00510268">
        <w:rPr>
          <w:b/>
        </w:rPr>
        <w:t>]</w:t>
      </w:r>
      <w:r>
        <w:t>-</w:t>
      </w:r>
      <w:r w:rsidRPr="00D64354">
        <w:rPr>
          <w:b/>
        </w:rPr>
        <w:t>Go West</w:t>
      </w:r>
      <w:r>
        <w:t>-</w:t>
      </w:r>
      <w:r w:rsidRPr="00D64354">
        <w:t xml:space="preserve"> </w:t>
      </w:r>
      <w:r>
        <w:t>As you head towards the thunderstorm you get pulled by a wormhole that takes you to a different place.</w:t>
      </w:r>
    </w:p>
    <w:p w:rsidR="003C7986" w:rsidRDefault="003C7986" w:rsidP="003C7986">
      <w:pPr>
        <w:ind w:firstLine="720"/>
      </w:pPr>
    </w:p>
    <w:p w:rsidR="00DD5A85" w:rsidRDefault="00510268" w:rsidP="00DD5A85">
      <w:pPr>
        <w:ind w:firstLine="720"/>
      </w:pPr>
      <w:r w:rsidRPr="00510268">
        <w:rPr>
          <w:b/>
        </w:rPr>
        <w:t>[</w:t>
      </w:r>
      <w:r w:rsidRPr="00510268">
        <w:rPr>
          <w:b/>
          <w:sz w:val="24"/>
        </w:rPr>
        <w:t>OA3</w:t>
      </w:r>
      <w:r w:rsidRPr="00510268">
        <w:rPr>
          <w:b/>
        </w:rPr>
        <w:t>]</w:t>
      </w:r>
      <w:r w:rsidR="003C7986">
        <w:t xml:space="preserve">- </w:t>
      </w:r>
      <w:r w:rsidR="003C7986" w:rsidRPr="00D64354">
        <w:rPr>
          <w:b/>
        </w:rPr>
        <w:t xml:space="preserve">Go </w:t>
      </w:r>
      <w:r w:rsidR="00416FAC" w:rsidRPr="00D64354">
        <w:rPr>
          <w:b/>
        </w:rPr>
        <w:t>South</w:t>
      </w:r>
      <w:r w:rsidR="003C7986">
        <w:t xml:space="preserve"> </w:t>
      </w:r>
      <w:r w:rsidR="00416FAC">
        <w:t xml:space="preserve">– As you get closer to the hole the wind </w:t>
      </w:r>
      <w:r w:rsidR="00DD5A85">
        <w:t>gets stronger and you can’t move back anymore. The wind starts pulling you towards the hole, you see a hut and take cover on it</w:t>
      </w:r>
      <w:r w:rsidR="00416FAC">
        <w:t>.</w:t>
      </w:r>
      <w:r w:rsidR="00DD5A85">
        <w:t xml:space="preserve"> As you enter the hut you find and old man, he says he’s been there for decades waiting for the windstorm end.</w:t>
      </w:r>
    </w:p>
    <w:p w:rsidR="00230199" w:rsidRDefault="00230199" w:rsidP="00230199">
      <w:pPr>
        <w:ind w:firstLine="720"/>
      </w:pPr>
      <w:r>
        <w:tab/>
      </w:r>
      <w:r w:rsidR="00510268" w:rsidRPr="00510268">
        <w:rPr>
          <w:b/>
        </w:rPr>
        <w:t>[</w:t>
      </w:r>
      <w:r w:rsidR="00510268" w:rsidRPr="00510268">
        <w:rPr>
          <w:b/>
          <w:sz w:val="24"/>
        </w:rPr>
        <w:t>OD1</w:t>
      </w:r>
      <w:r w:rsidR="00510268" w:rsidRPr="00510268">
        <w:rPr>
          <w:b/>
        </w:rPr>
        <w:t>]</w:t>
      </w:r>
      <w:r>
        <w:t xml:space="preserve">- </w:t>
      </w:r>
      <w:r w:rsidRPr="00230199">
        <w:rPr>
          <w:b/>
        </w:rPr>
        <w:t>Wait</w:t>
      </w:r>
      <w:r>
        <w:t xml:space="preserve"> – As you seat on a chair you notice text on a wall, you can’t real it clearly, you can understand “The … won’t stop … human d …”. You ask the old man what was written on it, he says he doesn’t know.</w:t>
      </w:r>
    </w:p>
    <w:p w:rsidR="00230199" w:rsidRDefault="00230199" w:rsidP="00230199">
      <w:pPr>
        <w:ind w:firstLine="720"/>
      </w:pPr>
      <w:r>
        <w:tab/>
      </w:r>
      <w:r>
        <w:tab/>
      </w:r>
      <w:r w:rsidR="00510268" w:rsidRPr="00510268">
        <w:rPr>
          <w:b/>
        </w:rPr>
        <w:t>[</w:t>
      </w:r>
      <w:r w:rsidR="00510268" w:rsidRPr="00510268">
        <w:rPr>
          <w:b/>
          <w:sz w:val="24"/>
        </w:rPr>
        <w:t>OH1</w:t>
      </w:r>
      <w:r w:rsidR="00510268" w:rsidRPr="00510268">
        <w:rPr>
          <w:b/>
        </w:rPr>
        <w:t>]</w:t>
      </w:r>
      <w:r>
        <w:t>-</w:t>
      </w:r>
      <w:r w:rsidRPr="00230199">
        <w:rPr>
          <w:b/>
        </w:rPr>
        <w:t>Sleep</w:t>
      </w:r>
      <w:r>
        <w:t>- As you fall asleep the old man attacks you and kills you.</w:t>
      </w:r>
    </w:p>
    <w:p w:rsidR="00DD5A85" w:rsidRDefault="00230199" w:rsidP="00230199">
      <w:pPr>
        <w:ind w:firstLine="720"/>
      </w:pPr>
      <w:r>
        <w:tab/>
      </w:r>
      <w:r>
        <w:tab/>
      </w:r>
      <w:r w:rsidR="00510268" w:rsidRPr="00510268">
        <w:rPr>
          <w:b/>
        </w:rPr>
        <w:t>[</w:t>
      </w:r>
      <w:r w:rsidR="00510268" w:rsidRPr="00510268">
        <w:rPr>
          <w:b/>
          <w:sz w:val="24"/>
        </w:rPr>
        <w:t>OH2</w:t>
      </w:r>
      <w:r w:rsidR="00510268" w:rsidRPr="00510268">
        <w:rPr>
          <w:b/>
        </w:rPr>
        <w:t>]</w:t>
      </w:r>
      <w:r>
        <w:t>-</w:t>
      </w:r>
      <w:r w:rsidRPr="00230199">
        <w:rPr>
          <w:b/>
        </w:rPr>
        <w:t>Attack the old man</w:t>
      </w:r>
      <w:r>
        <w:t>- You attack the old man, after killing him the wind stops, you go out and head towards the hole when you reach it you see a ladder and leave the cloudland.</w:t>
      </w:r>
    </w:p>
    <w:p w:rsidR="00230199" w:rsidRDefault="00230199" w:rsidP="00230199">
      <w:pPr>
        <w:ind w:firstLine="720"/>
      </w:pPr>
      <w:r>
        <w:tab/>
      </w:r>
      <w:r>
        <w:tab/>
      </w:r>
      <w:r w:rsidR="00510268" w:rsidRPr="00510268">
        <w:rPr>
          <w:b/>
        </w:rPr>
        <w:t>[</w:t>
      </w:r>
      <w:r w:rsidR="00510268" w:rsidRPr="00510268">
        <w:rPr>
          <w:b/>
          <w:sz w:val="24"/>
        </w:rPr>
        <w:t>OH3</w:t>
      </w:r>
      <w:r w:rsidR="00510268" w:rsidRPr="00510268">
        <w:rPr>
          <w:b/>
        </w:rPr>
        <w:t>]</w:t>
      </w:r>
      <w:r>
        <w:t>-</w:t>
      </w:r>
      <w:r w:rsidRPr="00230199">
        <w:rPr>
          <w:b/>
        </w:rPr>
        <w:t>Threaten the old man</w:t>
      </w:r>
      <w:r>
        <w:t>-You demand an answer, the old man tries to stab you but you are stronger and fight back, after killing him the wind stops, you go out and head towards the hole when you reach it you see a ladder and leave the cloudland.</w:t>
      </w:r>
    </w:p>
    <w:p w:rsidR="00230199" w:rsidRDefault="00230199" w:rsidP="00DD5A85">
      <w:pPr>
        <w:ind w:firstLine="720"/>
      </w:pPr>
      <w:r>
        <w:tab/>
      </w:r>
      <w:r w:rsidR="00510268" w:rsidRPr="00510268">
        <w:rPr>
          <w:b/>
        </w:rPr>
        <w:t>[</w:t>
      </w:r>
      <w:r w:rsidR="00510268" w:rsidRPr="00510268">
        <w:rPr>
          <w:b/>
          <w:sz w:val="24"/>
        </w:rPr>
        <w:t>OD2</w:t>
      </w:r>
      <w:r w:rsidR="00510268" w:rsidRPr="00510268">
        <w:rPr>
          <w:b/>
        </w:rPr>
        <w:t>]</w:t>
      </w:r>
      <w:r>
        <w:t xml:space="preserve">- </w:t>
      </w:r>
      <w:r w:rsidRPr="00230199">
        <w:rPr>
          <w:b/>
        </w:rPr>
        <w:t>Attack the old man</w:t>
      </w:r>
      <w:r>
        <w:t>- You attack the old man, after killing him the wind stops, you go out and head towards the hole when you reach it you see a ladder and leave the cloudland.</w:t>
      </w:r>
    </w:p>
    <w:p w:rsidR="00230199" w:rsidRDefault="00230199" w:rsidP="00DD5A85">
      <w:pPr>
        <w:ind w:firstLine="720"/>
      </w:pPr>
      <w:r>
        <w:tab/>
      </w:r>
      <w:r w:rsidR="00510268" w:rsidRPr="00510268">
        <w:rPr>
          <w:b/>
        </w:rPr>
        <w:t>[</w:t>
      </w:r>
      <w:r w:rsidR="00510268" w:rsidRPr="00510268">
        <w:rPr>
          <w:b/>
          <w:sz w:val="24"/>
        </w:rPr>
        <w:t>OD3</w:t>
      </w:r>
      <w:r w:rsidR="00510268" w:rsidRPr="00510268">
        <w:rPr>
          <w:b/>
        </w:rPr>
        <w:t>]</w:t>
      </w:r>
      <w:r>
        <w:t xml:space="preserve">- </w:t>
      </w:r>
      <w:r w:rsidRPr="00230199">
        <w:rPr>
          <w:b/>
        </w:rPr>
        <w:t>Go out</w:t>
      </w:r>
      <w:r>
        <w:t>- As you leave the hut you get pulled towards the hole and fall.</w:t>
      </w:r>
    </w:p>
    <w:p w:rsidR="00DD5A85" w:rsidRDefault="00DD5A85" w:rsidP="003C7986">
      <w:pPr>
        <w:ind w:firstLine="720"/>
      </w:pPr>
    </w:p>
    <w:p w:rsidR="00DD5A85" w:rsidRDefault="00DD5A85" w:rsidP="003C7986">
      <w:pPr>
        <w:ind w:firstLine="720"/>
      </w:pPr>
    </w:p>
    <w:p w:rsidR="00DD5A85" w:rsidRDefault="00DD5A85" w:rsidP="003C7986">
      <w:pPr>
        <w:ind w:firstLine="720"/>
      </w:pPr>
    </w:p>
    <w:p w:rsidR="00DD5A85" w:rsidRDefault="00DD5A85" w:rsidP="003C7986">
      <w:pPr>
        <w:ind w:firstLine="720"/>
      </w:pPr>
    </w:p>
    <w:p w:rsidR="00510268" w:rsidRDefault="00510268" w:rsidP="00510268">
      <w:r>
        <w:tab/>
      </w:r>
    </w:p>
    <w:sectPr w:rsidR="00510268">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986"/>
    <w:rsid w:val="001360A5"/>
    <w:rsid w:val="00230199"/>
    <w:rsid w:val="003C7986"/>
    <w:rsid w:val="00416FAC"/>
    <w:rsid w:val="0044447F"/>
    <w:rsid w:val="00510268"/>
    <w:rsid w:val="00641E22"/>
    <w:rsid w:val="007716D5"/>
    <w:rsid w:val="00A21FD2"/>
    <w:rsid w:val="00C45184"/>
    <w:rsid w:val="00D64354"/>
    <w:rsid w:val="00DA646B"/>
    <w:rsid w:val="00DB68C3"/>
    <w:rsid w:val="00DD5A85"/>
    <w:rsid w:val="00F81C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1FCEF58-E838-4F85-8E06-FB7A1C15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E6A2E7E5.dotm</Template>
  <TotalTime>229</TotalTime>
  <Pages>1</Pages>
  <Words>462</Words>
  <Characters>2639</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Coventry University</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da Costa Rocha</dc:creator>
  <cp:keywords/>
  <dc:description/>
  <cp:lastModifiedBy>Ricardo da Costa Rocha</cp:lastModifiedBy>
  <cp:revision>6</cp:revision>
  <dcterms:created xsi:type="dcterms:W3CDTF">2017-02-01T09:10:00Z</dcterms:created>
  <dcterms:modified xsi:type="dcterms:W3CDTF">2017-02-20T13:49:00Z</dcterms:modified>
</cp:coreProperties>
</file>